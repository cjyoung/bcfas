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4B" w:rsidRDefault="006D764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8pt;margin-top:540pt;width:99pt;height:45pt;z-index:251660288">
            <v:textbox>
              <w:txbxContent>
                <w:p w:rsidR="006D764B" w:rsidRPr="00F3461D" w:rsidRDefault="006D764B" w:rsidP="00F3461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Venus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9pt;margin-top:540pt;width:99pt;height:45pt;z-index:251659264">
            <v:textbox>
              <w:txbxContent>
                <w:p w:rsidR="006D764B" w:rsidRPr="00F3461D" w:rsidRDefault="006D764B" w:rsidP="00F3461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Mercury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8" style="position:absolute;margin-left:36pt;margin-top:603pt;width:14.4pt;height:14.4pt;z-index:251654144"/>
        </w:pict>
      </w:r>
      <w:r>
        <w:rPr>
          <w:noProof/>
        </w:rPr>
        <w:pict>
          <v:oval id="_x0000_s1029" style="position:absolute;margin-left:2in;margin-top:596.15pt;width:37.45pt;height:37.45pt;z-index:251656192"/>
        </w:pict>
      </w:r>
      <w:r>
        <w:rPr>
          <w:noProof/>
        </w:rPr>
        <w:pict>
          <v:shape id="_x0000_s1030" type="#_x0000_t202" style="position:absolute;margin-left:225pt;margin-top:540pt;width:99pt;height:45pt;z-index:251661312">
            <v:textbox>
              <w:txbxContent>
                <w:p w:rsidR="006D764B" w:rsidRPr="00F3461D" w:rsidRDefault="006D764B" w:rsidP="00F3461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Earth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1" style="position:absolute;margin-left:261pt;margin-top:594pt;width:39.6pt;height:39.6pt;z-index:251655168"/>
        </w:pict>
      </w:r>
      <w:r>
        <w:rPr>
          <w:noProof/>
        </w:rPr>
        <w:pict>
          <v:shape id="_x0000_s1032" type="#_x0000_t202" style="position:absolute;margin-left:351pt;margin-top:540pt;width:99pt;height:45pt;z-index:251662336">
            <v:textbox>
              <w:txbxContent>
                <w:p w:rsidR="006D764B" w:rsidRPr="00F3461D" w:rsidRDefault="006D764B" w:rsidP="00F3461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Mars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3" style="position:absolute;margin-left:387pt;margin-top:603pt;width:21.6pt;height:21.6pt;z-index:251657216"/>
        </w:pict>
      </w:r>
      <w:r>
        <w:rPr>
          <w:noProof/>
        </w:rPr>
        <w:pict>
          <v:shape id="_x0000_s1034" type="#_x0000_t202" style="position:absolute;margin-left:9pt;margin-top:18pt;width:99pt;height:45pt;z-index:251658240">
            <v:textbox>
              <w:txbxContent>
                <w:p w:rsidR="006D764B" w:rsidRPr="00F3461D" w:rsidRDefault="006D764B" w:rsidP="00F3461D">
                  <w:pPr>
                    <w:jc w:val="center"/>
                    <w:rPr>
                      <w:sz w:val="48"/>
                      <w:szCs w:val="48"/>
                    </w:rPr>
                  </w:pPr>
                  <w:r w:rsidRPr="00F3461D">
                    <w:rPr>
                      <w:sz w:val="48"/>
                      <w:szCs w:val="48"/>
                    </w:rPr>
                    <w:t>Jupiter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5" style="position:absolute;margin-left:9pt;margin-top:27pt;width:446.4pt;height:446.4pt;z-index:251653120"/>
        </w:pict>
      </w:r>
    </w:p>
    <w:sectPr w:rsidR="006D764B" w:rsidSect="00AB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4FD0"/>
    <w:rsid w:val="0015460D"/>
    <w:rsid w:val="001D1FDC"/>
    <w:rsid w:val="001E0738"/>
    <w:rsid w:val="002D4FD0"/>
    <w:rsid w:val="006B3854"/>
    <w:rsid w:val="006D764B"/>
    <w:rsid w:val="007F56FB"/>
    <w:rsid w:val="008F214C"/>
    <w:rsid w:val="00AB376D"/>
    <w:rsid w:val="00D27B2E"/>
    <w:rsid w:val="00F3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6D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3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</Words>
  <Characters>10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JudithC</dc:creator>
  <cp:keywords/>
  <dc:description/>
  <cp:lastModifiedBy>Judi James</cp:lastModifiedBy>
  <cp:revision>2</cp:revision>
  <dcterms:created xsi:type="dcterms:W3CDTF">2013-01-08T21:27:00Z</dcterms:created>
  <dcterms:modified xsi:type="dcterms:W3CDTF">2013-01-08T21:27:00Z</dcterms:modified>
</cp:coreProperties>
</file>