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E3E" w:rsidRPr="00BF3904" w:rsidRDefault="00B37E3E" w:rsidP="00BF3904">
      <w:pPr>
        <w:jc w:val="center"/>
        <w:rPr>
          <w:b/>
          <w:bCs/>
          <w:sz w:val="24"/>
          <w:szCs w:val="24"/>
        </w:rPr>
      </w:pPr>
      <w:r w:rsidRPr="00BF3904">
        <w:rPr>
          <w:b/>
          <w:bCs/>
          <w:sz w:val="24"/>
          <w:szCs w:val="24"/>
        </w:rPr>
        <w:t>Making your own planet Pictures</w:t>
      </w:r>
    </w:p>
    <w:p w:rsidR="00B37E3E" w:rsidRDefault="00B37E3E">
      <w:r>
        <w:t xml:space="preserve">Teks Grade 3 - </w:t>
      </w:r>
    </w:p>
    <w:p w:rsidR="00B37E3E" w:rsidRDefault="00B37E3E">
      <w:r>
        <w:t>8(D)</w:t>
      </w:r>
      <w:r w:rsidRPr="00EB132A">
        <w:t xml:space="preserve"> </w:t>
      </w:r>
      <w:r>
        <w:t xml:space="preserve">The student is expected to identify the planets in Earth's solar system and their position in relation to the Sun. </w:t>
      </w:r>
    </w:p>
    <w:p w:rsidR="00B37E3E" w:rsidRDefault="00B37E3E">
      <w:r>
        <w:t>3(C)</w:t>
      </w:r>
      <w:r w:rsidRPr="00EB132A">
        <w:t xml:space="preserve"> </w:t>
      </w:r>
      <w:r>
        <w:t>The student is expected to represent the natural world using models  (such as volcanoes or Sun, Earth, and Moon system) and identify their limitations, including size, properties, and materials</w:t>
      </w:r>
    </w:p>
    <w:p w:rsidR="00B37E3E" w:rsidRDefault="00B37E3E">
      <w:r>
        <w:t xml:space="preserve">The labeled circles in this lesson are scale models of the eight planets of the Solar System.  Two dwarf planets are included - they are placed on their label because they are so small. </w:t>
      </w:r>
    </w:p>
    <w:p w:rsidR="00B37E3E" w:rsidRDefault="00B37E3E">
      <w:r>
        <w:t xml:space="preserve"> On my teacher website (Brazoswood High  School) there is a Power Point of the planets you can use as a resource in your room.  </w:t>
      </w:r>
    </w:p>
    <w:p w:rsidR="00B37E3E" w:rsidRDefault="00B37E3E">
      <w:r>
        <w:t>Show and discuss the pictures one by one.</w:t>
      </w:r>
    </w:p>
    <w:p w:rsidR="00B37E3E" w:rsidRDefault="00B37E3E">
      <w:r>
        <w:t>Ask the children to draw the markings onto the planets as they observe them and color the planets according to the colors they observe.  They will have to create rings for the gas giants.</w:t>
      </w:r>
    </w:p>
    <w:p w:rsidR="00B37E3E" w:rsidRDefault="00B37E3E">
      <w:r>
        <w:t xml:space="preserve">The planets can be laid out in order.  </w:t>
      </w:r>
    </w:p>
    <w:p w:rsidR="00B37E3E" w:rsidRDefault="00B37E3E">
      <w:r>
        <w:t xml:space="preserve">To scale at this size:  The Sun would be 10 Jupiter diameters. </w:t>
      </w:r>
    </w:p>
    <w:p w:rsidR="00B37E3E" w:rsidRDefault="00B37E3E"/>
    <w:p w:rsidR="00B37E3E" w:rsidRDefault="00B37E3E"/>
    <w:sectPr w:rsidR="00B37E3E" w:rsidSect="00AB3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3904"/>
    <w:rsid w:val="000D0204"/>
    <w:rsid w:val="001D1FDC"/>
    <w:rsid w:val="00286060"/>
    <w:rsid w:val="003563C5"/>
    <w:rsid w:val="004B45A7"/>
    <w:rsid w:val="0057463A"/>
    <w:rsid w:val="00AB376D"/>
    <w:rsid w:val="00B37E3E"/>
    <w:rsid w:val="00BB6A90"/>
    <w:rsid w:val="00BF3904"/>
    <w:rsid w:val="00C00781"/>
    <w:rsid w:val="00C97373"/>
    <w:rsid w:val="00EB132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76D"/>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152</Words>
  <Characters>868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your own planet Pictures</dc:title>
  <dc:subject/>
  <dc:creator>JudithC</dc:creator>
  <cp:keywords/>
  <dc:description/>
  <cp:lastModifiedBy>Judi James</cp:lastModifiedBy>
  <cp:revision>2</cp:revision>
  <dcterms:created xsi:type="dcterms:W3CDTF">2013-01-08T21:27:00Z</dcterms:created>
  <dcterms:modified xsi:type="dcterms:W3CDTF">2013-01-08T21:27:00Z</dcterms:modified>
</cp:coreProperties>
</file>