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F2" w:rsidRDefault="00172A46">
      <w:pPr>
        <w:pStyle w:val="MonthYear"/>
      </w:pPr>
      <w:r>
        <w:fldChar w:fldCharType="begin"/>
      </w:r>
      <w:r>
        <w:instrText xml:space="preserve"> DOCVARIABLE  MonthStart \@ MMMM \* MERGEFORMAT </w:instrText>
      </w:r>
      <w:r>
        <w:fldChar w:fldCharType="separate"/>
      </w:r>
      <w:r>
        <w:t>March</w:t>
      </w:r>
      <w:r>
        <w:fldChar w:fldCharType="end"/>
      </w:r>
      <w:r>
        <w:t xml:space="preserve"> </w:t>
      </w:r>
      <w:r>
        <w:fldChar w:fldCharType="begin"/>
      </w:r>
      <w:r>
        <w:instrText xml:space="preserve"> DOCVARIABLE  MonthStart \@  yyyy   \* MERGEFORMAT </w:instrText>
      </w:r>
      <w:r>
        <w:fldChar w:fldCharType="separate"/>
      </w:r>
      <w:r>
        <w:t>2013</w:t>
      </w:r>
      <w:r>
        <w:fldChar w:fldCharType="end"/>
      </w:r>
    </w:p>
    <w:tbl>
      <w:tblPr>
        <w:tblW w:w="5000" w:type="pct"/>
        <w:jc w:val="center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Calendar"/>
      </w:tblPr>
      <w:tblGrid>
        <w:gridCol w:w="1878"/>
        <w:gridCol w:w="1882"/>
        <w:gridCol w:w="1884"/>
        <w:gridCol w:w="1882"/>
        <w:gridCol w:w="1884"/>
        <w:gridCol w:w="1884"/>
        <w:gridCol w:w="1882"/>
      </w:tblGrid>
      <w:tr w:rsidR="002A5DF2">
        <w:trPr>
          <w:trHeight w:val="288"/>
          <w:jc w:val="center"/>
        </w:trPr>
        <w:tc>
          <w:tcPr>
            <w:tcW w:w="1878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2A5DF2" w:rsidRDefault="00172A46">
            <w:pPr>
              <w:pStyle w:val="Day"/>
            </w:pPr>
            <w:r>
              <w:t>Sunday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2A5DF2" w:rsidRDefault="00172A46">
            <w:pPr>
              <w:pStyle w:val="Day"/>
            </w:pPr>
            <w:r>
              <w:t>Monday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2A5DF2" w:rsidRDefault="00172A46">
            <w:pPr>
              <w:pStyle w:val="Day"/>
            </w:pPr>
            <w:r>
              <w:t>Tuesday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2A5DF2" w:rsidRDefault="00172A46">
            <w:pPr>
              <w:pStyle w:val="Day"/>
            </w:pPr>
            <w:r>
              <w:t>Wednesday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2A5DF2" w:rsidRDefault="00172A46">
            <w:pPr>
              <w:pStyle w:val="Day"/>
            </w:pPr>
            <w:r>
              <w:t>Thursday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2A5DF2" w:rsidRDefault="00172A46">
            <w:pPr>
              <w:pStyle w:val="Day"/>
            </w:pPr>
            <w:r>
              <w:t>Friday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2A5DF2" w:rsidRDefault="00172A46">
            <w:pPr>
              <w:pStyle w:val="Day"/>
            </w:pPr>
            <w:r>
              <w:t>Saturday</w:t>
            </w:r>
          </w:p>
        </w:tc>
      </w:tr>
      <w:tr w:rsidR="002A5DF2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“Sunday" 1 ""</w:instrTex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“Tuesday"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:rsidR="00323ED2" w:rsidRPr="00323ED2" w:rsidRDefault="00323ED2" w:rsidP="00323ED2"/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Friday</w:instrText>
            </w:r>
            <w:r>
              <w:fldChar w:fldCharType="end"/>
            </w:r>
            <w:r>
              <w:instrText xml:space="preserve"> = “Saturday"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  <w:tr w:rsidR="002A5DF2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323ED2" w:rsidP="002B174A">
            <w:pPr>
              <w:pStyle w:val="CalendarText"/>
              <w:jc w:val="center"/>
            </w:pPr>
            <w:r w:rsidRPr="00E95EB9">
              <w:rPr>
                <w:b/>
              </w:rPr>
              <w:t>Read Through</w:t>
            </w:r>
            <w:r>
              <w:br/>
            </w:r>
            <w:r w:rsidR="002B174A">
              <w:t>6:30</w:t>
            </w:r>
            <w:r>
              <w:t xml:space="preserve"> p.m.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Pr="00E95EB9" w:rsidRDefault="00DF2763" w:rsidP="00DF2763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Anne Frank Set Destruction</w:t>
            </w:r>
          </w:p>
          <w:p w:rsidR="00DF2763" w:rsidRDefault="00DF2763" w:rsidP="00DF2763">
            <w:pPr>
              <w:pStyle w:val="CalendarText"/>
              <w:jc w:val="center"/>
            </w:pPr>
            <w:r>
              <w:t>9:00 a.m.</w:t>
            </w:r>
          </w:p>
        </w:tc>
      </w:tr>
      <w:tr w:rsidR="002A5DF2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2A5DF2" w:rsidTr="00FA160A">
        <w:trPr>
          <w:trHeight w:hRule="exact" w:val="1413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Pr="00E95EB9" w:rsidRDefault="00323ED2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172A46" w:rsidRDefault="00172A46" w:rsidP="00172A46">
            <w:pPr>
              <w:pStyle w:val="CalendarText"/>
              <w:jc w:val="center"/>
            </w:pPr>
            <w:r>
              <w:t>2:30 p.m.</w:t>
            </w:r>
            <w:r w:rsidR="00FA160A">
              <w:br/>
              <w:t>pp. 8-20</w:t>
            </w:r>
            <w:r w:rsidR="00FA160A">
              <w:br/>
              <w:t>Meg, Duncan, Leo, Jack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Default="00172A46" w:rsidP="00172A46">
            <w:pPr>
              <w:pStyle w:val="CalendarText"/>
              <w:jc w:val="center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172A46" w:rsidRDefault="00172A46" w:rsidP="00172A46">
            <w:pPr>
              <w:pStyle w:val="CalendarText"/>
              <w:jc w:val="center"/>
            </w:pPr>
            <w:r>
              <w:t>7:00 p.m.</w:t>
            </w:r>
          </w:p>
          <w:p w:rsidR="00FA160A" w:rsidRDefault="00FA160A" w:rsidP="00FA160A">
            <w:pPr>
              <w:pStyle w:val="CalendarText"/>
              <w:jc w:val="center"/>
            </w:pPr>
            <w:r>
              <w:t>pp. 20-31</w:t>
            </w:r>
          </w:p>
          <w:p w:rsidR="00FA160A" w:rsidRDefault="00FA160A" w:rsidP="00FA160A">
            <w:pPr>
              <w:pStyle w:val="CalendarText"/>
              <w:jc w:val="center"/>
            </w:pPr>
            <w:r>
              <w:t>Leo, Jack, Audrey, Duncan, Meg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683D" w:rsidRPr="00E95EB9" w:rsidRDefault="00C8683D" w:rsidP="00C8683D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C8683D" w:rsidP="00C8683D">
            <w:pPr>
              <w:pStyle w:val="CalendarText"/>
              <w:jc w:val="center"/>
            </w:pPr>
            <w:r>
              <w:t>7:00 p.m.</w:t>
            </w:r>
          </w:p>
          <w:p w:rsidR="00FA160A" w:rsidRDefault="00FA160A" w:rsidP="00C8683D">
            <w:pPr>
              <w:pStyle w:val="CalendarText"/>
              <w:jc w:val="center"/>
            </w:pPr>
            <w:r>
              <w:t>pp. 31 – 47</w:t>
            </w:r>
            <w:r>
              <w:br/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7:00 p.m.</w:t>
            </w:r>
            <w:r w:rsidR="00FA160A">
              <w:br/>
              <w:t>pp. 47 – 61</w:t>
            </w:r>
            <w:r w:rsidR="00FA160A">
              <w:br/>
              <w:t>Jack, Audrey, Doc, Florence Duncan, Meg, Leo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Set Construction</w:t>
            </w:r>
          </w:p>
          <w:p w:rsidR="00172A46" w:rsidRDefault="00172A46" w:rsidP="00172A46">
            <w:pPr>
              <w:pStyle w:val="CalendarText"/>
              <w:jc w:val="center"/>
            </w:pPr>
            <w:r>
              <w:t>9:00 a.m.</w:t>
            </w:r>
          </w:p>
        </w:tc>
      </w:tr>
      <w:tr w:rsidR="002A5DF2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2A5DF2" w:rsidTr="002B174A">
        <w:trPr>
          <w:trHeight w:hRule="exact" w:val="135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172A46" w:rsidRDefault="00172A46" w:rsidP="002B174A">
            <w:pPr>
              <w:pStyle w:val="CalendarText"/>
              <w:jc w:val="center"/>
            </w:pPr>
            <w:r>
              <w:t>2:30 p.m.</w:t>
            </w:r>
            <w:r w:rsidR="00FA160A">
              <w:br/>
              <w:t>pp. 61</w:t>
            </w:r>
            <w:r w:rsidR="002B174A">
              <w:t xml:space="preserve"> – </w:t>
            </w:r>
            <w:r w:rsidR="00FA160A">
              <w:t>72</w:t>
            </w:r>
            <w:r w:rsidR="00FA160A">
              <w:br/>
              <w:t>Doc, Butch, Audrey, Jack, Leo, Meg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 w:rsidP="00172A46">
            <w:pPr>
              <w:pStyle w:val="CalendarText"/>
              <w:jc w:val="center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64209C">
            <w:pPr>
              <w:pStyle w:val="CalendarText"/>
              <w:jc w:val="center"/>
            </w:pPr>
            <w:r>
              <w:t>7:00 p.m.</w:t>
            </w:r>
            <w:r w:rsidR="002B174A">
              <w:br/>
              <w:t>pp. 72 – 80</w:t>
            </w:r>
            <w:r w:rsidR="002B174A">
              <w:br/>
              <w:t xml:space="preserve">Florence, Duncan, Audrey, Meg, Leo </w:t>
            </w:r>
            <w:r w:rsidR="0064209C">
              <w:t>Jack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683D" w:rsidRPr="00E95EB9" w:rsidRDefault="00C8683D" w:rsidP="00C8683D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C8683D" w:rsidP="00C8683D">
            <w:pPr>
              <w:pStyle w:val="CalendarText"/>
              <w:jc w:val="center"/>
            </w:pPr>
            <w:r>
              <w:t>7:00 p.m</w:t>
            </w:r>
            <w:r>
              <w:t>.</w:t>
            </w:r>
          </w:p>
          <w:p w:rsidR="002B174A" w:rsidRDefault="002B174A" w:rsidP="00C8683D">
            <w:pPr>
              <w:pStyle w:val="CalendarText"/>
              <w:jc w:val="center"/>
            </w:pPr>
            <w:r>
              <w:t>pp. 80 – 90</w:t>
            </w:r>
            <w:r>
              <w:br/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7:00 p.m.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pp. 92 – 100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Set Construction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9:00 a.m.</w:t>
            </w:r>
          </w:p>
        </w:tc>
      </w:tr>
      <w:tr w:rsidR="002A5DF2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</w:tr>
      <w:tr w:rsidR="002A5DF2" w:rsidTr="002B174A">
        <w:trPr>
          <w:trHeight w:hRule="exact" w:val="1035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2:30 p.m.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Act I, Scenes 1 – 4</w:t>
            </w:r>
            <w:r>
              <w:br/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 w:rsidP="00172A46">
            <w:pPr>
              <w:pStyle w:val="CalendarText"/>
              <w:jc w:val="center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7:00 p.m.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Act I, Scene 5</w:t>
            </w:r>
            <w:r>
              <w:br/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8683D" w:rsidRPr="00E95EB9" w:rsidRDefault="00C8683D" w:rsidP="00C8683D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C8683D" w:rsidP="00C8683D">
            <w:pPr>
              <w:pStyle w:val="CalendarText"/>
              <w:jc w:val="center"/>
            </w:pPr>
            <w:r>
              <w:t>7:00 p.m.</w:t>
            </w:r>
            <w:r w:rsidR="002B174A">
              <w:br/>
              <w:t>Act I, Scenes 1 – 2</w:t>
            </w:r>
          </w:p>
          <w:p w:rsidR="002B174A" w:rsidRDefault="002B174A" w:rsidP="00C8683D">
            <w:pPr>
              <w:pStyle w:val="CalendarText"/>
              <w:jc w:val="center"/>
            </w:pPr>
            <w:r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7:00 p.m.</w:t>
            </w:r>
            <w:r w:rsidR="002B174A">
              <w:br/>
              <w:t>Act II, Scene 3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Set Construction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9:00 a.m.</w:t>
            </w:r>
          </w:p>
        </w:tc>
      </w:tr>
      <w:tr w:rsidR="002A5DF2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</w:tr>
      <w:tr w:rsidR="002A5DF2" w:rsidTr="002B174A">
        <w:trPr>
          <w:trHeight w:hRule="exact" w:val="1017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2:30 p.m.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Act I</w:t>
            </w:r>
            <w:r>
              <w:br/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5DF2" w:rsidRDefault="002A5DF2" w:rsidP="00172A46">
            <w:pPr>
              <w:pStyle w:val="CalendarText"/>
              <w:jc w:val="center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7:00 p.m.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Act II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683D" w:rsidRPr="00E95EB9" w:rsidRDefault="00C8683D" w:rsidP="00C8683D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C8683D" w:rsidP="00C8683D">
            <w:pPr>
              <w:pStyle w:val="CalendarText"/>
              <w:jc w:val="center"/>
            </w:pPr>
            <w:r>
              <w:t>7:00 p.m.</w:t>
            </w:r>
          </w:p>
          <w:p w:rsidR="002B174A" w:rsidRDefault="002B174A" w:rsidP="00C8683D">
            <w:pPr>
              <w:pStyle w:val="CalendarText"/>
              <w:jc w:val="center"/>
            </w:pPr>
            <w:r>
              <w:t>Act I</w:t>
            </w:r>
          </w:p>
          <w:p w:rsidR="002B174A" w:rsidRDefault="002B174A" w:rsidP="00C8683D">
            <w:pPr>
              <w:pStyle w:val="CalendarText"/>
              <w:jc w:val="center"/>
            </w:pPr>
            <w:r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Rehearsal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7:00 p.m.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Act II</w:t>
            </w:r>
          </w:p>
          <w:p w:rsidR="002B174A" w:rsidRDefault="002B174A" w:rsidP="00172A46">
            <w:pPr>
              <w:pStyle w:val="CalendarText"/>
              <w:jc w:val="center"/>
            </w:pPr>
            <w:r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72A46" w:rsidRPr="00E95EB9" w:rsidRDefault="00172A46" w:rsidP="00172A46">
            <w:pPr>
              <w:pStyle w:val="CalendarText"/>
              <w:jc w:val="center"/>
              <w:rPr>
                <w:b/>
              </w:rPr>
            </w:pPr>
            <w:r w:rsidRPr="00E95EB9">
              <w:rPr>
                <w:b/>
              </w:rPr>
              <w:t>Set Construction</w:t>
            </w:r>
          </w:p>
          <w:p w:rsidR="002A5DF2" w:rsidRDefault="00172A46" w:rsidP="00172A46">
            <w:pPr>
              <w:pStyle w:val="CalendarText"/>
              <w:jc w:val="center"/>
            </w:pPr>
            <w:r>
              <w:t>9:00 a.m.</w:t>
            </w:r>
          </w:p>
        </w:tc>
      </w:tr>
      <w:tr w:rsidR="002A5DF2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172A4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Date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Date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Date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Date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Date"/>
            </w:pPr>
          </w:p>
        </w:tc>
      </w:tr>
      <w:tr w:rsidR="002A5DF2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64209C" w:rsidP="00172A46">
            <w:pPr>
              <w:pStyle w:val="CalendarText"/>
              <w:jc w:val="center"/>
            </w:pPr>
            <w:r>
              <w:t>Easter Sunday</w:t>
            </w:r>
          </w:p>
          <w:p w:rsidR="0064209C" w:rsidRDefault="0064209C" w:rsidP="00172A46">
            <w:pPr>
              <w:pStyle w:val="CalendarText"/>
              <w:jc w:val="center"/>
            </w:pPr>
            <w:r>
              <w:t>No Rehearsal</w:t>
            </w:r>
            <w:bookmarkStart w:id="0" w:name="_GoBack"/>
            <w:bookmarkEnd w:id="0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A5DF2" w:rsidRDefault="002A5DF2">
            <w:pPr>
              <w:pStyle w:val="CalendarText"/>
            </w:pPr>
          </w:p>
        </w:tc>
      </w:tr>
    </w:tbl>
    <w:p w:rsidR="002A5DF2" w:rsidRDefault="002A5DF2"/>
    <w:sectPr w:rsidR="002A5DF2" w:rsidSect="002B174A">
      <w:pgSz w:w="15840" w:h="12240" w:orient="landscape" w:code="1"/>
      <w:pgMar w:top="173" w:right="1440" w:bottom="85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/31/2013"/>
    <w:docVar w:name="MonthEnd1" w:val="1/31/2012"/>
    <w:docVar w:name="MonthEnd10" w:val="10/31/2012"/>
    <w:docVar w:name="MonthEnd11" w:val="11/30/2012"/>
    <w:docVar w:name="MonthEnd12" w:val="12/31/2012"/>
    <w:docVar w:name="MonthEnd2" w:val="2/29/2012"/>
    <w:docVar w:name="MonthEnd3" w:val="3/31/2012"/>
    <w:docVar w:name="MonthEnd4" w:val="4/30/2012"/>
    <w:docVar w:name="MonthEnd5" w:val="5/31/2012"/>
    <w:docVar w:name="MonthEnd6" w:val="6/30/2012"/>
    <w:docVar w:name="MonthEnd7" w:val="7/31/2012"/>
    <w:docVar w:name="MonthEnd8" w:val="8/31/2012"/>
    <w:docVar w:name="MonthEnd9" w:val="9/30/2012"/>
    <w:docVar w:name="MonthEndA" w:val="1/31/2012"/>
    <w:docVar w:name="MonthEndB" w:val="11/30/2011"/>
    <w:docVar w:name="MonthStart" w:val="3/1/2013"/>
    <w:docVar w:name="MonthStart1" w:val="1/1/2012"/>
    <w:docVar w:name="MonthStart10" w:val="10/1/2012"/>
    <w:docVar w:name="MonthStart11" w:val="11/1/2012"/>
    <w:docVar w:name="MonthStart12" w:val="12/1/2012"/>
    <w:docVar w:name="MonthStart2" w:val="2/1/2012"/>
    <w:docVar w:name="MonthStart3" w:val="3/1/2012"/>
    <w:docVar w:name="MonthStart4" w:val="4/1/2012"/>
    <w:docVar w:name="MonthStart5" w:val="5/1/2012"/>
    <w:docVar w:name="MonthStart6" w:val="6/1/2012"/>
    <w:docVar w:name="MonthStart7" w:val="7/1/2012"/>
    <w:docVar w:name="MonthStart8" w:val="8/1/2012"/>
    <w:docVar w:name="MonthStart9" w:val="9/1/2012"/>
    <w:docVar w:name="MonthStartA" w:val="1/1/2012"/>
    <w:docVar w:name="MonthStartB" w:val="11/1/2011"/>
    <w:docVar w:name="WeekStart" w:val="1"/>
  </w:docVars>
  <w:rsids>
    <w:rsidRoot w:val="00172A46"/>
    <w:rsid w:val="00172A46"/>
    <w:rsid w:val="002A5DF2"/>
    <w:rsid w:val="002B174A"/>
    <w:rsid w:val="00323ED2"/>
    <w:rsid w:val="0064209C"/>
    <w:rsid w:val="00C8683D"/>
    <w:rsid w:val="00DF2763"/>
    <w:rsid w:val="00E95EB9"/>
    <w:rsid w:val="00FA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12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600"/>
      <w:jc w:val="center"/>
    </w:pPr>
    <w:rPr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 w:after="40"/>
    </w:pPr>
    <w:rPr>
      <w:sz w:val="30"/>
      <w:szCs w:val="30"/>
      <w14:numForm w14:val="lining"/>
      <w14:numSpacing w14:val="proportional"/>
    </w:rPr>
  </w:style>
  <w:style w:type="character" w:customStyle="1" w:styleId="DateChar">
    <w:name w:val="Date Char"/>
    <w:basedOn w:val="DefaultParagraphFont"/>
    <w:link w:val="Date"/>
    <w:rPr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12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600"/>
      <w:jc w:val="center"/>
    </w:pPr>
    <w:rPr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 w:after="40"/>
    </w:pPr>
    <w:rPr>
      <w:sz w:val="30"/>
      <w:szCs w:val="30"/>
      <w14:numForm w14:val="lining"/>
      <w14:numSpacing w14:val="proportional"/>
    </w:rPr>
  </w:style>
  <w:style w:type="character" w:customStyle="1" w:styleId="DateChar">
    <w:name w:val="Date Char"/>
    <w:basedOn w:val="DefaultParagraphFont"/>
    <w:link w:val="Date"/>
    <w:rPr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ia\AppData\Roaming\Microsoft\Templates\2012%20Calendar%20Basic_one%20month%20evergreen(2).dotm" TargetMode="External"/></Relationships>
</file>

<file path=word/theme/theme1.xml><?xml version="1.0" encoding="utf-8"?>
<a:theme xmlns:a="http://schemas.openxmlformats.org/drawingml/2006/main" name="Cale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118F4-E4B0-4923-A9DB-DA867ECF2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91BB09-7266-4F46-87F3-338DC6D6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 Calendar Basic_one month evergreen(2)</Template>
  <TotalTime>41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One-Month Basic Calendar (any year)</vt:lpstr>
    </vt:vector>
  </TitlesOfParts>
  <Company>Microsoft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One-Month Basic Calendar (any year)</dc:title>
  <dc:creator>Celia</dc:creator>
  <cp:lastModifiedBy>Celia</cp:lastModifiedBy>
  <cp:revision>8</cp:revision>
  <dcterms:created xsi:type="dcterms:W3CDTF">2012-11-13T19:45:00Z</dcterms:created>
  <dcterms:modified xsi:type="dcterms:W3CDTF">2013-03-04T20:24:00Z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TC028092529991</vt:lpwstr>
  </property>
</Properties>
</file>